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963E" w14:textId="00C38B41" w:rsidR="00F65334" w:rsidRPr="00C74D2E" w:rsidRDefault="00135D34">
      <w:pPr>
        <w:pStyle w:val="Titre1"/>
      </w:pPr>
      <w:r>
        <w:t>BEF-XL DOC &amp; FICHIERS</w:t>
      </w:r>
    </w:p>
    <w:p w14:paraId="204682B4" w14:textId="287D1ACC" w:rsidR="00F65334" w:rsidRDefault="00135D34" w:rsidP="00135D34">
      <w:pPr>
        <w:pStyle w:val="Listepuces"/>
      </w:pPr>
      <w:r>
        <w:t xml:space="preserve">Lien vers Inspiration </w:t>
      </w:r>
      <w:proofErr w:type="spellStart"/>
      <w:r>
        <w:t>Dribbble</w:t>
      </w:r>
      <w:proofErr w:type="spellEnd"/>
      <w:r>
        <w:t xml:space="preserve"> : </w:t>
      </w:r>
      <w:hyperlink r:id="rId7" w:history="1">
        <w:r w:rsidRPr="001D410B">
          <w:rPr>
            <w:rStyle w:val="Lienhypertexte"/>
          </w:rPr>
          <w:t>https://dribbble.com/edenmaestro/collections/4905400-BEF-XL?utm_source=Clipboard_%22clipboard_collection%22&amp;utm_campaign=%22edenmaestro%22&amp;utm_content=%22BEF-XL%22&amp;utm_medium=Social_Share</w:t>
        </w:r>
      </w:hyperlink>
    </w:p>
    <w:p w14:paraId="38AAA7FA" w14:textId="0F49E0F2" w:rsidR="00135D34" w:rsidRPr="001D5853" w:rsidRDefault="00135D34" w:rsidP="00135D34">
      <w:pPr>
        <w:pStyle w:val="Listepuces"/>
        <w:rPr>
          <w:rStyle w:val="Lienhypertexte"/>
          <w:color w:val="595959" w:themeColor="text1" w:themeTint="A6"/>
          <w:u w:val="none"/>
        </w:rPr>
      </w:pPr>
      <w:r>
        <w:t xml:space="preserve">Ressources XD : </w:t>
      </w:r>
      <w:hyperlink r:id="rId8" w:history="1">
        <w:r w:rsidRPr="001D410B">
          <w:rPr>
            <w:rStyle w:val="Lienhypertexte"/>
          </w:rPr>
          <w:t>https://www.adobe.com/be_fr/products/xd/features/ui-kits.html</w:t>
        </w:r>
      </w:hyperlink>
    </w:p>
    <w:p w14:paraId="6EAA5CD0" w14:textId="4A69D0E8" w:rsidR="001D5853" w:rsidRPr="00C74D2E" w:rsidRDefault="001D5853" w:rsidP="001D5853">
      <w:pPr>
        <w:pStyle w:val="Listepuces"/>
      </w:pPr>
      <w:r>
        <w:t xml:space="preserve">Lien </w:t>
      </w:r>
      <w:r>
        <w:t xml:space="preserve">ADOBE XD PROTOTYPE (DEVELOPPEMENT) : </w:t>
      </w:r>
      <w:hyperlink r:id="rId9" w:history="1">
        <w:r w:rsidRPr="00A81F21">
          <w:rPr>
            <w:rStyle w:val="Lienhypertexte"/>
          </w:rPr>
          <w:t>https://xd.adobe.com/view/35009e0a-3809-4277-85d4-a903070b31df-6053/</w:t>
        </w:r>
      </w:hyperlink>
      <w:r>
        <w:t xml:space="preserve"> </w:t>
      </w:r>
    </w:p>
    <w:p w14:paraId="4C10FBC5" w14:textId="3A806FE0" w:rsidR="00F65334" w:rsidRPr="00C74D2E" w:rsidRDefault="00F65334">
      <w:pPr>
        <w:pStyle w:val="Titre2"/>
      </w:pPr>
    </w:p>
    <w:sectPr w:rsidR="00F65334" w:rsidRPr="00C74D2E">
      <w:footerReference w:type="default" r:id="rId10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46E82" w14:textId="77777777" w:rsidR="00A15013" w:rsidRDefault="00A15013">
      <w:r>
        <w:separator/>
      </w:r>
    </w:p>
    <w:p w14:paraId="36602C45" w14:textId="77777777" w:rsidR="00A15013" w:rsidRDefault="00A15013"/>
  </w:endnote>
  <w:endnote w:type="continuationSeparator" w:id="0">
    <w:p w14:paraId="6A7E149F" w14:textId="77777777" w:rsidR="00A15013" w:rsidRDefault="00A15013">
      <w:r>
        <w:continuationSeparator/>
      </w:r>
    </w:p>
    <w:p w14:paraId="01EA03D0" w14:textId="77777777" w:rsidR="00A15013" w:rsidRDefault="00A150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A4535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8EA80" w14:textId="77777777" w:rsidR="00A15013" w:rsidRDefault="00A15013">
      <w:r>
        <w:separator/>
      </w:r>
    </w:p>
    <w:p w14:paraId="4E79052B" w14:textId="77777777" w:rsidR="00A15013" w:rsidRDefault="00A15013"/>
  </w:footnote>
  <w:footnote w:type="continuationSeparator" w:id="0">
    <w:p w14:paraId="006E5BBB" w14:textId="77777777" w:rsidR="00A15013" w:rsidRDefault="00A15013">
      <w:r>
        <w:continuationSeparator/>
      </w:r>
    </w:p>
    <w:p w14:paraId="24C1C94F" w14:textId="77777777" w:rsidR="00A15013" w:rsidRDefault="00A150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34"/>
    <w:rsid w:val="00135D34"/>
    <w:rsid w:val="001C74E7"/>
    <w:rsid w:val="001D5853"/>
    <w:rsid w:val="00794594"/>
    <w:rsid w:val="00A15013"/>
    <w:rsid w:val="00B5435F"/>
    <w:rsid w:val="00BB75AB"/>
    <w:rsid w:val="00C74D2E"/>
    <w:rsid w:val="00E34506"/>
    <w:rsid w:val="00ED28F4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59F00"/>
  <w15:chartTrackingRefBased/>
  <w15:docId w15:val="{4C8B9797-E910-2E4B-964D-1ACFBFFE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5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be_fr/products/xd/features/ui-ki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bbble.com/edenmaestro/collections/4905400-BEF-XL?utm_source=Clipboard_%22clipboard_collection%22&amp;utm_campaign=%22edenmaestro%22&amp;utm_content=%22BEF-XL%22&amp;utm_medium=Social_Sh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xd.adobe.com/view/35009e0a-3809-4277-85d4-a903070b31df-605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enmaestro/Library/Containers/com.microsoft.Word/Data/Library/Application%20Support/Microsoft/Office/16.0/DTS/fr-FR%7bDA082285-DFAD-7D45-8BEE-F2879418D2EB%7d/%7b88BEF25D-9903-5949-903F-4BF8800899E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{88BEF25D-9903-5949-903F-4BF8800899EE}tf10002086.dotx</Template>
  <TotalTime>3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KONDE TEDIKA Eden</cp:lastModifiedBy>
  <cp:revision>2</cp:revision>
  <dcterms:created xsi:type="dcterms:W3CDTF">2021-06-08T21:49:00Z</dcterms:created>
  <dcterms:modified xsi:type="dcterms:W3CDTF">2021-06-08T22:25:00Z</dcterms:modified>
</cp:coreProperties>
</file>